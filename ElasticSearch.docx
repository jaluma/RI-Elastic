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870F0E" w:rsidP="00C6554A">
      <w:pPr>
        <w:pStyle w:val="Fo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5064852" cy="120015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284" cy="135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191D17" w:rsidRDefault="00191D17" w:rsidP="00C6554A">
      <w:pPr>
        <w:pStyle w:val="Ttulo"/>
      </w:pPr>
    </w:p>
    <w:p w:rsidR="00C6554A" w:rsidRPr="00914741" w:rsidRDefault="00870F0E" w:rsidP="00C6554A">
      <w:pPr>
        <w:pStyle w:val="Ttulo"/>
      </w:pPr>
      <w:r>
        <w:t>ElasticSearch</w:t>
      </w:r>
    </w:p>
    <w:p w:rsidR="00C6554A" w:rsidRPr="00914741" w:rsidRDefault="00870F0E" w:rsidP="00C6554A">
      <w:pPr>
        <w:pStyle w:val="Subttulo"/>
      </w:pPr>
      <w:r>
        <w:t>documentación</w:t>
      </w:r>
    </w:p>
    <w:p w:rsidR="00870F0E" w:rsidRDefault="00870F0E" w:rsidP="00C6554A">
      <w:pPr>
        <w:pStyle w:val="Informacindecontacto"/>
        <w:rPr>
          <w:lang w:bidi="es-ES"/>
        </w:rPr>
      </w:pPr>
      <w:r>
        <w:t>Javier Martínez Álvarez</w:t>
      </w:r>
      <w:r w:rsidR="00C6554A" w:rsidRPr="00914741">
        <w:rPr>
          <w:lang w:bidi="es-ES"/>
        </w:rPr>
        <w:t xml:space="preserve"> | </w:t>
      </w:r>
      <w:r>
        <w:t>UO</w:t>
      </w:r>
      <w:r w:rsidR="00A76A9B">
        <w:t>258092</w:t>
      </w:r>
      <w:r>
        <w:rPr>
          <w:lang w:bidi="es-ES"/>
        </w:rPr>
        <w:t xml:space="preserve"> </w:t>
      </w:r>
    </w:p>
    <w:p w:rsidR="00870F0E" w:rsidRDefault="00A76A9B" w:rsidP="00C6554A">
      <w:pPr>
        <w:pStyle w:val="Informacindecontacto"/>
        <w:rPr>
          <w:lang w:bidi="es-ES"/>
        </w:rPr>
      </w:pPr>
      <w:proofErr w:type="spellStart"/>
      <w:r w:rsidRPr="00A76A9B">
        <w:rPr>
          <w:lang w:bidi="es-ES"/>
        </w:rPr>
        <w:t>Mª</w:t>
      </w:r>
      <w:proofErr w:type="spellEnd"/>
      <w:r w:rsidRPr="00A76A9B">
        <w:rPr>
          <w:lang w:bidi="es-ES"/>
        </w:rPr>
        <w:t xml:space="preserve"> Isabel Fernández Pérez</w:t>
      </w:r>
      <w:r w:rsidR="00870F0E" w:rsidRPr="00870F0E">
        <w:rPr>
          <w:lang w:bidi="es-ES"/>
        </w:rPr>
        <w:t xml:space="preserve">| </w:t>
      </w:r>
      <w:r w:rsidRPr="00A76A9B">
        <w:rPr>
          <w:lang w:bidi="es-ES"/>
        </w:rPr>
        <w:t>UO257829</w:t>
      </w:r>
    </w:p>
    <w:p w:rsidR="00870F0E" w:rsidRDefault="00A76A9B" w:rsidP="00C6554A">
      <w:pPr>
        <w:pStyle w:val="Informacindecontacto"/>
        <w:rPr>
          <w:lang w:bidi="es-ES"/>
        </w:rPr>
      </w:pPr>
      <w:r w:rsidRPr="00A76A9B">
        <w:rPr>
          <w:lang w:bidi="es-ES"/>
        </w:rPr>
        <w:t>Lino Menéndez de Luarca Trabanco</w:t>
      </w:r>
      <w:r>
        <w:rPr>
          <w:lang w:bidi="es-ES"/>
        </w:rPr>
        <w:t>|</w:t>
      </w:r>
      <w:r w:rsidRPr="00A76A9B">
        <w:t xml:space="preserve"> </w:t>
      </w:r>
      <w:r w:rsidRPr="00A76A9B">
        <w:rPr>
          <w:lang w:bidi="es-ES"/>
        </w:rPr>
        <w:t>UO216936</w:t>
      </w:r>
    </w:p>
    <w:p w:rsidR="00870F0E" w:rsidRDefault="00870F0E" w:rsidP="00C6554A">
      <w:pPr>
        <w:pStyle w:val="Informacindecontacto"/>
        <w:rPr>
          <w:lang w:bidi="es-ES"/>
        </w:rPr>
      </w:pPr>
      <w:r>
        <w:rPr>
          <w:lang w:bidi="es-ES"/>
        </w:rPr>
        <w:t>Gema Rico Pozas</w:t>
      </w:r>
      <w:r w:rsidRPr="00870F0E">
        <w:rPr>
          <w:lang w:bidi="es-ES"/>
        </w:rPr>
        <w:t xml:space="preserve"> | UO</w:t>
      </w:r>
      <w:r>
        <w:rPr>
          <w:lang w:bidi="es-ES"/>
        </w:rPr>
        <w:t>238096</w:t>
      </w:r>
    </w:p>
    <w:p w:rsidR="00C6554A" w:rsidRPr="00914741" w:rsidRDefault="00C6554A" w:rsidP="00870F0E">
      <w:pPr>
        <w:pStyle w:val="Informacindecontacto"/>
        <w:jc w:val="left"/>
      </w:pPr>
      <w:r w:rsidRPr="00914741">
        <w:rPr>
          <w:lang w:bidi="es-ES"/>
        </w:rPr>
        <w:br w:type="page"/>
      </w:r>
    </w:p>
    <w:p w:rsidR="00C6554A" w:rsidRDefault="00870F0E" w:rsidP="00C6554A">
      <w:pPr>
        <w:pStyle w:val="Ttulo1"/>
      </w:pPr>
      <w:r>
        <w:lastRenderedPageBreak/>
        <w:t>Ejercicio 1</w:t>
      </w:r>
    </w:p>
    <w:p w:rsidR="00235848" w:rsidRDefault="001F5988" w:rsidP="00897396">
      <w:pPr>
        <w:autoSpaceDE w:val="0"/>
        <w:autoSpaceDN w:val="0"/>
        <w:adjustRightInd w:val="0"/>
        <w:spacing w:before="0" w:after="0" w:line="240" w:lineRule="auto"/>
      </w:pPr>
      <w:r>
        <w:t>Para</w:t>
      </w:r>
      <w:r w:rsidR="00897396" w:rsidRPr="0089739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la realización de este ejercicio utilizamos como keyword “</w:t>
      </w:r>
      <w:r w:rsidRPr="001F5988">
        <w:t>alcoholism</w:t>
      </w:r>
      <w:r>
        <w:t xml:space="preserve">”. </w:t>
      </w:r>
      <w:r w:rsidR="00897396">
        <w:t>La consulta que hemos realizado es la siguiente: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size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0,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query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query_string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default_field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selftext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query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":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query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}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}, 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aggs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Title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significant_terms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field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title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size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":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number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est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: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properties_est</w:t>
      </w:r>
      <w:proofErr w:type="spellEnd"/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}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},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"Text":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significant_terms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field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selftext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size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":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number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est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: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properties_est</w:t>
      </w:r>
      <w:proofErr w:type="spellEnd"/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}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},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Subreddit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significant_terms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{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field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":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subreddit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",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808080" w:themeColor="background1" w:themeShade="80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"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size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":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number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,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  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est</w:t>
      </w:r>
      <w:proofErr w:type="spellEnd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: </w:t>
      </w:r>
      <w:proofErr w:type="spellStart"/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>properties_est</w:t>
      </w:r>
      <w:proofErr w:type="spellEnd"/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  }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  }</w:t>
      </w:r>
    </w:p>
    <w:p w:rsidR="00897396" w:rsidRPr="00B22EEA" w:rsidRDefault="00897396" w:rsidP="0089739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      }</w:t>
      </w:r>
    </w:p>
    <w:p w:rsidR="00235848" w:rsidRPr="00B22EEA" w:rsidRDefault="00897396" w:rsidP="00897396">
      <w:pPr>
        <w:rPr>
          <w:rFonts w:ascii="Consolas" w:hAnsi="Consolas" w:cs="Consolas"/>
          <w:i/>
          <w:color w:val="B3BCCA" w:themeColor="text2" w:themeTint="66"/>
          <w:sz w:val="19"/>
          <w:szCs w:val="19"/>
        </w:rPr>
      </w:pPr>
      <w:r w:rsidRPr="00B22EEA">
        <w:rPr>
          <w:rFonts w:ascii="Consolas" w:hAnsi="Consolas" w:cs="Consolas"/>
          <w:i/>
          <w:color w:val="B3BCCA" w:themeColor="text2" w:themeTint="66"/>
          <w:sz w:val="19"/>
          <w:szCs w:val="19"/>
        </w:rPr>
        <w:t xml:space="preserve">    }</w:t>
      </w:r>
    </w:p>
    <w:p w:rsidR="00897396" w:rsidRDefault="00897396" w:rsidP="00897396"/>
    <w:p w:rsidR="0038008C" w:rsidRPr="00870F0E" w:rsidRDefault="00897396" w:rsidP="00174B50">
      <w:r>
        <w:t>Hacemos uso de agregaciones y</w:t>
      </w:r>
      <w:r w:rsidR="00174B50">
        <w:t xml:space="preserve"> también eliminamos palabras vacías. </w:t>
      </w:r>
      <w:r w:rsidR="00C25E7E">
        <w:t xml:space="preserve"> </w:t>
      </w:r>
      <w:r w:rsidR="00115AE2">
        <w:t>Con el estadístico de “</w:t>
      </w:r>
      <w:proofErr w:type="spellStart"/>
      <w:r w:rsidR="00115AE2" w:rsidRPr="00115AE2">
        <w:t>mutual_</w:t>
      </w:r>
      <w:r w:rsidR="00C25E7E" w:rsidRPr="00115AE2">
        <w:t>information</w:t>
      </w:r>
      <w:proofErr w:type="spellEnd"/>
      <w:r w:rsidR="00C25E7E">
        <w:t xml:space="preserve">” obtenemos términos que son más frecuentes lo que implica que nos aparecen más palabras poco significativas. Con </w:t>
      </w:r>
      <w:proofErr w:type="spellStart"/>
      <w:r w:rsidR="00C25E7E">
        <w:t>gnd</w:t>
      </w:r>
      <w:proofErr w:type="spellEnd"/>
      <w:r w:rsidR="00C25E7E">
        <w:t xml:space="preserve"> es con el que obtenemos los términos más significativos. Con </w:t>
      </w:r>
      <w:proofErr w:type="spellStart"/>
      <w:r w:rsidR="00C25E7E">
        <w:t>Jlh</w:t>
      </w:r>
      <w:proofErr w:type="spellEnd"/>
      <w:r w:rsidR="00C25E7E">
        <w:t xml:space="preserve"> obtenemos un</w:t>
      </w:r>
      <w:r w:rsidR="00E403CD">
        <w:t xml:space="preserve"> término </w:t>
      </w:r>
      <w:r w:rsidR="00FB15A4">
        <w:t>medio,</w:t>
      </w:r>
      <w:r w:rsidR="00E403CD">
        <w:t xml:space="preserve"> así como con chi </w:t>
      </w:r>
      <w:r w:rsidR="00C25E7E">
        <w:t xml:space="preserve">cuadrado. </w:t>
      </w:r>
    </w:p>
    <w:p w:rsidR="00174B50" w:rsidRDefault="00174B50" w:rsidP="0038008C">
      <w:pPr>
        <w:pStyle w:val="Ttulo1"/>
      </w:pPr>
    </w:p>
    <w:p w:rsidR="00174B50" w:rsidRDefault="00174B50" w:rsidP="00174B50"/>
    <w:p w:rsidR="00B22EEA" w:rsidRPr="00174B50" w:rsidRDefault="00B22EEA" w:rsidP="00174B50"/>
    <w:p w:rsidR="0038008C" w:rsidRDefault="00870F0E" w:rsidP="0038008C">
      <w:pPr>
        <w:pStyle w:val="Ttulo1"/>
      </w:pPr>
      <w:r>
        <w:lastRenderedPageBreak/>
        <w:t>Ejercicio 2</w:t>
      </w:r>
    </w:p>
    <w:p w:rsidR="00E403CD" w:rsidRDefault="00917268" w:rsidP="00B22EEA">
      <w:pPr>
        <w:rPr>
          <w:color w:val="0D0D0D" w:themeColor="text1" w:themeTint="F2"/>
        </w:rPr>
      </w:pPr>
      <w:r>
        <w:rPr>
          <w:color w:val="0D0D0D" w:themeColor="text1" w:themeTint="F2"/>
        </w:rPr>
        <w:t>A</w:t>
      </w:r>
      <w:r w:rsidR="00E403CD">
        <w:rPr>
          <w:color w:val="0D0D0D" w:themeColor="text1" w:themeTint="F2"/>
        </w:rPr>
        <w:t xml:space="preserve"> través </w:t>
      </w:r>
      <w:r>
        <w:rPr>
          <w:color w:val="0D0D0D" w:themeColor="text1" w:themeTint="F2"/>
        </w:rPr>
        <w:t>de REST</w:t>
      </w:r>
      <w:r w:rsidR="00E403CD">
        <w:rPr>
          <w:color w:val="0D0D0D" w:themeColor="text1" w:themeTint="F2"/>
        </w:rPr>
        <w:t xml:space="preserve"> no se puede </w:t>
      </w:r>
      <w:r>
        <w:rPr>
          <w:color w:val="0D0D0D" w:themeColor="text1" w:themeTint="F2"/>
        </w:rPr>
        <w:t>realizar una</w:t>
      </w:r>
      <w:r w:rsidR="00E403CD">
        <w:rPr>
          <w:color w:val="0D0D0D" w:themeColor="text1" w:themeTint="F2"/>
        </w:rPr>
        <w:t xml:space="preserve"> consulta </w:t>
      </w:r>
      <w:r>
        <w:rPr>
          <w:color w:val="0D0D0D" w:themeColor="text1" w:themeTint="F2"/>
        </w:rPr>
        <w:t>“</w:t>
      </w:r>
      <w:r w:rsidR="00E403CD">
        <w:rPr>
          <w:color w:val="0D0D0D" w:themeColor="text1" w:themeTint="F2"/>
        </w:rPr>
        <w:t xml:space="preserve">more </w:t>
      </w:r>
      <w:proofErr w:type="spellStart"/>
      <w:r w:rsidR="00E403CD">
        <w:rPr>
          <w:color w:val="0D0D0D" w:themeColor="text1" w:themeTint="F2"/>
        </w:rPr>
        <w:t>like</w:t>
      </w:r>
      <w:proofErr w:type="spellEnd"/>
      <w:r w:rsidR="00E403CD">
        <w:rPr>
          <w:color w:val="0D0D0D" w:themeColor="text1" w:themeTint="F2"/>
        </w:rPr>
        <w:t xml:space="preserve"> </w:t>
      </w:r>
      <w:proofErr w:type="spellStart"/>
      <w:r w:rsidR="00E403CD">
        <w:rPr>
          <w:color w:val="0D0D0D" w:themeColor="text1" w:themeTint="F2"/>
        </w:rPr>
        <w:t>this</w:t>
      </w:r>
      <w:proofErr w:type="spellEnd"/>
      <w:r>
        <w:rPr>
          <w:color w:val="0D0D0D" w:themeColor="text1" w:themeTint="F2"/>
        </w:rPr>
        <w:t>” con agregaciones.</w:t>
      </w:r>
    </w:p>
    <w:p w:rsidR="00917268" w:rsidRDefault="00917268" w:rsidP="00917268">
      <w:pPr>
        <w:rPr>
          <w:color w:val="0D0D0D" w:themeColor="text1" w:themeTint="F2"/>
        </w:rPr>
      </w:pPr>
      <w:r>
        <w:rPr>
          <w:color w:val="0D0D0D" w:themeColor="text1" w:themeTint="F2"/>
        </w:rPr>
        <w:t>Para ello hemos hecho uso de elasticsearch-dsl. Se trata de una librería de alto nivel cuyo objetivo es ayudar a escribir y ejecutar consultas. Utilizamos l</w:t>
      </w:r>
      <w:r w:rsidR="00FB15A4">
        <w:rPr>
          <w:color w:val="0D0D0D" w:themeColor="text1" w:themeTint="F2"/>
        </w:rPr>
        <w:t xml:space="preserve">a clase </w:t>
      </w:r>
      <w:proofErr w:type="spellStart"/>
      <w:r w:rsidR="00FB15A4">
        <w:rPr>
          <w:color w:val="0D0D0D" w:themeColor="text1" w:themeTint="F2"/>
        </w:rPr>
        <w:t>Search</w:t>
      </w:r>
      <w:proofErr w:type="spellEnd"/>
      <w:r w:rsidR="00FB15A4">
        <w:rPr>
          <w:color w:val="0D0D0D" w:themeColor="text1" w:themeTint="F2"/>
        </w:rPr>
        <w:t xml:space="preserve"> de la librería (que</w:t>
      </w:r>
      <w:r>
        <w:rPr>
          <w:color w:val="0D0D0D" w:themeColor="text1" w:themeTint="F2"/>
        </w:rPr>
        <w:t xml:space="preserve"> nos permite </w:t>
      </w:r>
      <w:r w:rsidR="00FB15A4">
        <w:rPr>
          <w:color w:val="0D0D0D" w:themeColor="text1" w:themeTint="F2"/>
        </w:rPr>
        <w:t xml:space="preserve">mediante el método </w:t>
      </w:r>
      <w:proofErr w:type="spellStart"/>
      <w:proofErr w:type="gramStart"/>
      <w:r w:rsidR="00FB15A4">
        <w:rPr>
          <w:color w:val="0D0D0D" w:themeColor="text1" w:themeTint="F2"/>
        </w:rPr>
        <w:t>query</w:t>
      </w:r>
      <w:proofErr w:type="spellEnd"/>
      <w:r w:rsidR="00FB15A4">
        <w:rPr>
          <w:color w:val="0D0D0D" w:themeColor="text1" w:themeTint="F2"/>
        </w:rPr>
        <w:t>(</w:t>
      </w:r>
      <w:proofErr w:type="gramEnd"/>
      <w:r w:rsidR="00FB15A4">
        <w:rPr>
          <w:color w:val="0D0D0D" w:themeColor="text1" w:themeTint="F2"/>
        </w:rPr>
        <w:t xml:space="preserve">) definir cualquier tipo de </w:t>
      </w:r>
      <w:proofErr w:type="spellStart"/>
      <w:r w:rsidR="00FB15A4">
        <w:rPr>
          <w:color w:val="0D0D0D" w:themeColor="text1" w:themeTint="F2"/>
        </w:rPr>
        <w:t>query</w:t>
      </w:r>
      <w:proofErr w:type="spellEnd"/>
      <w:r w:rsidR="00FB15A4">
        <w:rPr>
          <w:color w:val="0D0D0D" w:themeColor="text1" w:themeTint="F2"/>
        </w:rPr>
        <w:t xml:space="preserve"> de </w:t>
      </w:r>
      <w:proofErr w:type="spellStart"/>
      <w:r w:rsidR="00FB15A4">
        <w:rPr>
          <w:color w:val="0D0D0D" w:themeColor="text1" w:themeTint="F2"/>
        </w:rPr>
        <w:t>elasticSearch</w:t>
      </w:r>
      <w:proofErr w:type="spellEnd"/>
      <w:r w:rsidR="00FB15A4">
        <w:rPr>
          <w:color w:val="0D0D0D" w:themeColor="text1" w:themeTint="F2"/>
        </w:rPr>
        <w:t xml:space="preserve">) para definir una consulta “more </w:t>
      </w:r>
      <w:proofErr w:type="spellStart"/>
      <w:r w:rsidR="00FB15A4">
        <w:rPr>
          <w:color w:val="0D0D0D" w:themeColor="text1" w:themeTint="F2"/>
        </w:rPr>
        <w:t>like</w:t>
      </w:r>
      <w:proofErr w:type="spellEnd"/>
      <w:r w:rsidR="00FB15A4">
        <w:rPr>
          <w:color w:val="0D0D0D" w:themeColor="text1" w:themeTint="F2"/>
        </w:rPr>
        <w:t xml:space="preserve"> </w:t>
      </w:r>
      <w:proofErr w:type="spellStart"/>
      <w:r w:rsidR="00FB15A4">
        <w:rPr>
          <w:color w:val="0D0D0D" w:themeColor="text1" w:themeTint="F2"/>
        </w:rPr>
        <w:t>this</w:t>
      </w:r>
      <w:proofErr w:type="spellEnd"/>
      <w:r w:rsidR="00FB15A4">
        <w:rPr>
          <w:color w:val="0D0D0D" w:themeColor="text1" w:themeTint="F2"/>
        </w:rPr>
        <w:t>” para que realice la misma tarea del ejercicio 1.</w:t>
      </w:r>
      <w:r w:rsidR="00934092">
        <w:rPr>
          <w:color w:val="0D0D0D" w:themeColor="text1" w:themeTint="F2"/>
        </w:rPr>
        <w:t xml:space="preserve"> A continuación añadimos las agregaciones mediante el método </w:t>
      </w:r>
      <w:proofErr w:type="spellStart"/>
      <w:r w:rsidR="00934092">
        <w:rPr>
          <w:color w:val="0D0D0D" w:themeColor="text1" w:themeTint="F2"/>
        </w:rPr>
        <w:t>bucket</w:t>
      </w:r>
      <w:proofErr w:type="spellEnd"/>
      <w:r w:rsidR="00934092">
        <w:rPr>
          <w:color w:val="0D0D0D" w:themeColor="text1" w:themeTint="F2"/>
        </w:rPr>
        <w:t>() usando la propiedad .</w:t>
      </w:r>
      <w:proofErr w:type="spellStart"/>
      <w:r w:rsidR="00934092">
        <w:rPr>
          <w:color w:val="0D0D0D" w:themeColor="text1" w:themeTint="F2"/>
        </w:rPr>
        <w:t>aggs</w:t>
      </w:r>
      <w:proofErr w:type="spellEnd"/>
      <w:r w:rsidR="00934092">
        <w:rPr>
          <w:color w:val="0D0D0D" w:themeColor="text1" w:themeTint="F2"/>
        </w:rPr>
        <w:t xml:space="preserve"> que actúa como una agregación de nivel superior. </w:t>
      </w:r>
    </w:p>
    <w:p w:rsidR="00934092" w:rsidRDefault="00934092" w:rsidP="00917268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Procedemos a eliminar los resultados con palabras vacías como en el ejercicio anterior y ejecutamos. </w:t>
      </w:r>
    </w:p>
    <w:p w:rsidR="00870F0E" w:rsidRPr="00B22EEA" w:rsidRDefault="00870F0E" w:rsidP="00870F0E">
      <w:pPr>
        <w:pStyle w:val="Ttulo1"/>
        <w:rPr>
          <w:color w:val="auto"/>
        </w:rPr>
      </w:pPr>
      <w:r>
        <w:t>Ejercicio 3</w:t>
      </w:r>
    </w:p>
    <w:p w:rsidR="0038008C" w:rsidRPr="0038008C" w:rsidRDefault="0038008C" w:rsidP="0038008C">
      <w:r>
        <w:t xml:space="preserve">En un primer paso hemos </w:t>
      </w:r>
      <w:r w:rsidR="007457C2">
        <w:t>probado con las palabras que creímos que más se podían repetir en un comentario sobre medicamentos como “</w:t>
      </w:r>
      <w:proofErr w:type="spellStart"/>
      <w:r w:rsidR="007457C2">
        <w:t>med</w:t>
      </w:r>
      <w:proofErr w:type="spellEnd"/>
      <w:r w:rsidR="007457C2">
        <w:t>”, “</w:t>
      </w:r>
      <w:proofErr w:type="spellStart"/>
      <w:r w:rsidR="007457C2">
        <w:t>pill</w:t>
      </w:r>
      <w:proofErr w:type="spellEnd"/>
      <w:r w:rsidR="007457C2">
        <w:t>”, “</w:t>
      </w:r>
      <w:proofErr w:type="spellStart"/>
      <w:r w:rsidR="007457C2">
        <w:t>dosage</w:t>
      </w:r>
      <w:proofErr w:type="spellEnd"/>
      <w:r w:rsidR="007457C2">
        <w:t>”, etc.  También, utilizando unos conocimientos básicos sobre medicamentos probamos a incluir en la consulta algunos de los sufijos más comunes en medicamentos como podían ser “*</w:t>
      </w:r>
      <w:proofErr w:type="spellStart"/>
      <w:r w:rsidR="007457C2">
        <w:t>zepam</w:t>
      </w:r>
      <w:proofErr w:type="spellEnd"/>
      <w:r w:rsidR="007457C2">
        <w:t>”, “*</w:t>
      </w:r>
      <w:proofErr w:type="spellStart"/>
      <w:r w:rsidR="007457C2">
        <w:t>ine</w:t>
      </w:r>
      <w:proofErr w:type="spellEnd"/>
      <w:r w:rsidR="007457C2">
        <w:t>”, “*</w:t>
      </w:r>
      <w:proofErr w:type="spellStart"/>
      <w:r w:rsidR="007457C2">
        <w:t>tin</w:t>
      </w:r>
      <w:proofErr w:type="spellEnd"/>
      <w:r w:rsidR="007457C2">
        <w:t xml:space="preserve">”, etc. Pero solamente salían los medicamentos que acababan en los sufijos antes nombrados. También </w:t>
      </w:r>
      <w:r w:rsidR="00B22EEA">
        <w:t xml:space="preserve">entonces </w:t>
      </w:r>
      <w:r w:rsidR="007457C2">
        <w:t xml:space="preserve">probamos realizando una mezcla de ambas estrategias, pero tampoco obtuvimos los resultados esperados.  Optamos por la validación automática utilizando </w:t>
      </w:r>
      <w:proofErr w:type="spellStart"/>
      <w:r w:rsidR="007457C2">
        <w:t>Wikidata</w:t>
      </w:r>
      <w:proofErr w:type="spellEnd"/>
      <w:r w:rsidR="007457C2">
        <w:t xml:space="preserve"> y la siguiente consulta </w:t>
      </w:r>
      <w:r w:rsidR="007457C2" w:rsidRPr="007457C2">
        <w:t>"</w:t>
      </w:r>
      <w:proofErr w:type="spellStart"/>
      <w:r w:rsidR="007457C2" w:rsidRPr="007457C2">
        <w:t>using</w:t>
      </w:r>
      <w:proofErr w:type="spellEnd"/>
      <w:r w:rsidR="007457C2" w:rsidRPr="007457C2">
        <w:t xml:space="preserve"> OR </w:t>
      </w:r>
      <w:proofErr w:type="spellStart"/>
      <w:r w:rsidR="007457C2" w:rsidRPr="007457C2">
        <w:t>prescribed</w:t>
      </w:r>
      <w:proofErr w:type="spellEnd"/>
      <w:r w:rsidR="007457C2" w:rsidRPr="007457C2">
        <w:t xml:space="preserve"> OR </w:t>
      </w:r>
      <w:proofErr w:type="spellStart"/>
      <w:r w:rsidR="007457C2" w:rsidRPr="007457C2">
        <w:t>dose</w:t>
      </w:r>
      <w:proofErr w:type="spellEnd"/>
      <w:r w:rsidR="007457C2" w:rsidRPr="007457C2">
        <w:t xml:space="preserve"> OR mg -</w:t>
      </w:r>
      <w:proofErr w:type="spellStart"/>
      <w:r w:rsidR="007457C2" w:rsidRPr="007457C2">
        <w:t>water</w:t>
      </w:r>
      <w:proofErr w:type="spellEnd"/>
      <w:r w:rsidR="007457C2" w:rsidRPr="007457C2">
        <w:t>"</w:t>
      </w:r>
      <w:r w:rsidR="007457C2">
        <w:t>. Con esta consulta y la validación obtuvimos el mejor resultado, aunque tuvimos que eliminar de los resultados “</w:t>
      </w:r>
      <w:proofErr w:type="spellStart"/>
      <w:r w:rsidR="007457C2">
        <w:t>water</w:t>
      </w:r>
      <w:proofErr w:type="spellEnd"/>
      <w:r w:rsidR="007457C2">
        <w:t xml:space="preserve">” ya que aparece como un medicamento y consideramos que no lo es. </w:t>
      </w:r>
    </w:p>
    <w:p w:rsidR="00870F0E" w:rsidRPr="00870F0E" w:rsidRDefault="00870F0E" w:rsidP="00870F0E">
      <w:pPr>
        <w:pStyle w:val="Ttulo1"/>
      </w:pPr>
      <w:r>
        <w:t>Ejercicio 4</w:t>
      </w:r>
    </w:p>
    <w:p w:rsidR="002C74C0" w:rsidRPr="00914741" w:rsidRDefault="00981DD0" w:rsidP="00870F0E">
      <w:r>
        <w:t xml:space="preserve">Para este ejercicio </w:t>
      </w:r>
      <w:r w:rsidR="002741E3">
        <w:t xml:space="preserve">al no haber una lista con la que poder validar los resultados hacemos uso del servicio de Google </w:t>
      </w:r>
      <w:proofErr w:type="spellStart"/>
      <w:r w:rsidR="002741E3">
        <w:t>scholar</w:t>
      </w:r>
      <w:proofErr w:type="spellEnd"/>
      <w:r w:rsidR="002741E3">
        <w:t>, con el que sacamos artículos especializados en los temas para hacer dicha validación. Para el estudio del suicidio usamos el término “suicide” y para el caso de conductas autolesivas usamos el término “</w:t>
      </w:r>
      <w:proofErr w:type="spellStart"/>
      <w:r w:rsidR="002741E3">
        <w:t>self-harm</w:t>
      </w:r>
      <w:proofErr w:type="spellEnd"/>
      <w:r w:rsidR="002741E3">
        <w:t xml:space="preserve">”. La estructura sigue la del ejercicio 3 pero en vez de validar con </w:t>
      </w:r>
      <w:proofErr w:type="spellStart"/>
      <w:r w:rsidR="002741E3">
        <w:t>Wikidata</w:t>
      </w:r>
      <w:proofErr w:type="spellEnd"/>
      <w:r w:rsidR="002741E3">
        <w:t xml:space="preserve"> utilizamos el servicio antes citado.</w:t>
      </w:r>
      <w:bookmarkStart w:id="0" w:name="_GoBack"/>
      <w:bookmarkEnd w:id="0"/>
    </w:p>
    <w:sectPr w:rsidR="002C74C0" w:rsidRPr="00914741" w:rsidSect="004C4497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111" w:rsidRDefault="00E00111" w:rsidP="00C6554A">
      <w:pPr>
        <w:spacing w:before="0" w:after="0" w:line="240" w:lineRule="auto"/>
      </w:pPr>
      <w:r>
        <w:separator/>
      </w:r>
    </w:p>
  </w:endnote>
  <w:endnote w:type="continuationSeparator" w:id="0">
    <w:p w:rsidR="00E00111" w:rsidRDefault="00E0011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473D5B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111" w:rsidRDefault="00E00111" w:rsidP="00C6554A">
      <w:pPr>
        <w:spacing w:before="0" w:after="0" w:line="240" w:lineRule="auto"/>
      </w:pPr>
      <w:r>
        <w:separator/>
      </w:r>
    </w:p>
  </w:footnote>
  <w:footnote w:type="continuationSeparator" w:id="0">
    <w:p w:rsidR="00E00111" w:rsidRDefault="00E0011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CE19BA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0E"/>
    <w:rsid w:val="00115AE2"/>
    <w:rsid w:val="00174B50"/>
    <w:rsid w:val="00191D17"/>
    <w:rsid w:val="001F5988"/>
    <w:rsid w:val="00235848"/>
    <w:rsid w:val="002554CD"/>
    <w:rsid w:val="002741E3"/>
    <w:rsid w:val="00293B83"/>
    <w:rsid w:val="002B4294"/>
    <w:rsid w:val="00333D0D"/>
    <w:rsid w:val="0038008C"/>
    <w:rsid w:val="00473D5B"/>
    <w:rsid w:val="004C049F"/>
    <w:rsid w:val="004C4497"/>
    <w:rsid w:val="005000E2"/>
    <w:rsid w:val="00533662"/>
    <w:rsid w:val="006365FD"/>
    <w:rsid w:val="00646766"/>
    <w:rsid w:val="006A3CE7"/>
    <w:rsid w:val="007457C2"/>
    <w:rsid w:val="00870F0E"/>
    <w:rsid w:val="00897396"/>
    <w:rsid w:val="00914741"/>
    <w:rsid w:val="00917268"/>
    <w:rsid w:val="00934092"/>
    <w:rsid w:val="00981DD0"/>
    <w:rsid w:val="00984A2B"/>
    <w:rsid w:val="009B63BF"/>
    <w:rsid w:val="00A76A9B"/>
    <w:rsid w:val="00A978C4"/>
    <w:rsid w:val="00B22EEA"/>
    <w:rsid w:val="00C25E7E"/>
    <w:rsid w:val="00C47041"/>
    <w:rsid w:val="00C6554A"/>
    <w:rsid w:val="00E00111"/>
    <w:rsid w:val="00E403CD"/>
    <w:rsid w:val="00EC534A"/>
    <w:rsid w:val="00ED299B"/>
    <w:rsid w:val="00ED7C44"/>
    <w:rsid w:val="00FB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1C6A7"/>
  <w15:chartTrackingRefBased/>
  <w15:docId w15:val="{5EEB9C1E-EA82-4F56-8A46-EDAC5D47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obe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</Template>
  <TotalTime>188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Niobe</dc:creator>
  <cp:keywords/>
  <dc:description/>
  <cp:lastModifiedBy>Gema Rico Pozas</cp:lastModifiedBy>
  <cp:revision>11</cp:revision>
  <dcterms:created xsi:type="dcterms:W3CDTF">2018-12-29T18:42:00Z</dcterms:created>
  <dcterms:modified xsi:type="dcterms:W3CDTF">2019-01-03T18:54:00Z</dcterms:modified>
</cp:coreProperties>
</file>